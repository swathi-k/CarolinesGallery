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49C" w:rsidRDefault="0025732D">
      <w:pPr>
        <w:spacing w:before="0" w:after="80"/>
      </w:pPr>
      <w:r>
        <w:rPr>
          <w:noProof/>
        </w:rPr>
        <mc:AlternateContent>
          <mc:Choice Requires="wpg">
            <w:drawing>
              <wp:inline distT="0" distB="0" distL="0" distR="0" wp14:anchorId="6E552CBC" wp14:editId="54A21F5B">
                <wp:extent cx="5486400" cy="949439"/>
                <wp:effectExtent l="0" t="0" r="19050" b="3175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949439"/>
                          <a:chOff x="0" y="0"/>
                          <a:chExt cx="5650992" cy="978408"/>
                        </a:xfrm>
                      </wpg:grpSpPr>
                      <wps:wsp>
                        <wps:cNvPr id="2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66675" y="0"/>
                            <a:ext cx="5550408" cy="978408"/>
                          </a:xfrm>
                          <a:prstGeom prst="bracePair">
                            <a:avLst>
                              <a:gd name="adj" fmla="val 8333"/>
                            </a:avLst>
                          </a:prstGeom>
                          <a:solidFill>
                            <a:schemeClr val="tx2">
                              <a:lumMod val="75000"/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" name="AutoShape 7" descr="Title"/>
                        <wps:cNvSpPr>
                          <a:spLocks noChangeArrowheads="1"/>
                        </wps:cNvSpPr>
                        <wps:spPr bwMode="auto">
                          <a:xfrm>
                            <a:off x="0" y="104775"/>
                            <a:ext cx="5650992" cy="749808"/>
                          </a:xfrm>
                          <a:prstGeom prst="bracePair">
                            <a:avLst>
                              <a:gd name="adj" fmla="val 8333"/>
                            </a:avLst>
                          </a:prstGeom>
                          <a:solidFill>
                            <a:srgbClr val="FFFFFF">
                              <a:alpha val="64999"/>
                            </a:srgbClr>
                          </a:solidFill>
                          <a:ln w="9525" cap="rnd">
                            <a:solidFill>
                              <a:srgbClr val="3333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E549C" w:rsidRDefault="0025732D">
                              <w:pPr>
                                <w:pStyle w:val="Title"/>
                              </w:pPr>
                              <w:r>
                                <w:t>To Do List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552CBC" id="Group 3" o:spid="_x0000_s1026" style="width:6in;height:74.75pt;mso-position-horizontal-relative:char;mso-position-vertical-relative:line" coordsize="56509,9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">
  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<v:formulas>
                    <v:f eqn="val #0"/>
                    <v:f eqn="val width"/>
                    <v:f eqn="val height"/>
                    <v:f eqn="prod width 1 2"/>
                    <v:f eqn="prod height 1 2"/>
                    <v:f eqn="sum width 0 #0"/>
                    <v:f eqn="sum height 0 #0"/>
                    <v:f eqn="sum @4 0 #0"/>
                    <v:f eqn="sum @4 #0 0"/>
                    <v:f eqn="prod #0 2 1"/>
                    <v:f eqn="sum width 0 @9"/>
                    <v:f eqn="prod #0 9598 32768"/>
                    <v:f eqn="sum height 0 @11"/>
                    <v:f eqn="sum @11 #0 0"/>
                    <v:f eqn="sum width 0 @13"/>
                  </v:formulas>
                  <v:path o:extrusionok="f" limo="10800,10800" o:connecttype="custom" o:connectlocs="@3,0;0,@4;@3,@2;@1,@4" textboxrect="@13,@11,@14,@12"/>
                  <v:handles>
                    <v:h position="topLeft,#0" switch="" yrange="0,5400"/>
                  </v:handles>
                </v:shapetype>
                <v:shape id="AutoShape 13" o:spid="_x0000_s1027" type="#_x0000_t186" style="position:absolute;left:666;width:55504;height:97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9D78IA&#10;AADaAAAADwAAAGRycy9kb3ducmV2LnhtbESPQWvCQBSE74X+h+UVeqsbI1iJbkRKK96kxou3R/Y1&#10;Ccl7m2a3Mf33rlDocZiZb5jNduJOjTT4xomB+SwBRVI620hl4Fx8vKxA+YBisXNCBn7JwzZ/fNhg&#10;Zt1VPmk8hUpFiPgMDdQh9JnWvqyJ0c9cTxK9LzcwhiiHStsBrxHOnU6TZKkZG4kLNfb0VlPZnn7Y&#10;wCFtj99c8OV1P/e7qrTp+L5gY56fpt0aVKAp/If/2gdrIIX7lXgDdH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f0PvwgAAANoAAAAPAAAAAAAAAAAAAAAAAJgCAABkcnMvZG93&#10;bnJldi54bWxQSwUGAAAAAAQABAD1AAAAhwMAAAAA&#10;" filled="t" fillcolor="#32391c [2415]" stroked="f">
                  <v:fill opacity="32896f"/>
                </v:shape>
                <v:shape id="AutoShape 7" o:spid="_x0000_s1028" type="#_x0000_t186" alt="Title" style="position:absolute;top:1047;width:56509;height:7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xSLL8A&#10;AADaAAAADwAAAGRycy9kb3ducmV2LnhtbERPTWsCMRC9F/wPYYTealYLtaxGERdBenNtD72Nm3E3&#10;uJmEJOr23zdCoafh8T5nuR5sL24UonGsYDopQBA3ThtuFXwedy/vIGJC1tg7JgU/FGG9Gj0tsdTu&#10;zge61akVOYRjiQq6lHwpZWw6shgnzhNn7uyCxZRhaKUOeM/htpezoniTFg3nhg49bTtqLvXVKqi+&#10;5031uvHJm48r7U11+qoPQann8bBZgEg0pH/xn3uv83x4vPK4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DFIsvwAAANoAAAAPAAAAAAAAAAAAAAAAAJgCAABkcnMvZG93bnJl&#10;di54bWxQSwUGAAAAAAQABAD1AAAAhAMAAAAA&#10;" filled="t" strokecolor="#333">
                  <v:fill opacity="42662f"/>
                  <v:stroke dashstyle="1 1" endcap="round"/>
                  <v:textbox inset="0,0,0,0">
                    <w:txbxContent>
                      <w:p w:rsidR="004E549C" w:rsidRDefault="0025732D">
                        <w:pPr>
                          <w:pStyle w:val="Title"/>
                        </w:pPr>
                        <w:r>
                          <w:t>To Do List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PlainTable4"/>
        <w:tblW w:w="5000" w:type="pct"/>
        <w:tblLook w:val="04A0" w:firstRow="1" w:lastRow="0" w:firstColumn="1" w:lastColumn="0" w:noHBand="0" w:noVBand="1"/>
      </w:tblPr>
      <w:tblGrid>
        <w:gridCol w:w="1692"/>
        <w:gridCol w:w="3348"/>
        <w:gridCol w:w="1350"/>
        <w:gridCol w:w="1440"/>
        <w:gridCol w:w="810"/>
      </w:tblGrid>
      <w:tr w:rsidR="00550866" w:rsidTr="00E653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550866" w:rsidRDefault="00550866">
            <w:pPr>
              <w:rPr>
                <w:sz w:val="22"/>
              </w:rPr>
            </w:pPr>
            <w:r>
              <w:rPr>
                <w:sz w:val="22"/>
              </w:rPr>
              <w:t>Priority</w:t>
            </w:r>
          </w:p>
        </w:tc>
        <w:tc>
          <w:tcPr>
            <w:tcW w:w="3348" w:type="dxa"/>
          </w:tcPr>
          <w:p w:rsidR="00550866" w:rsidRDefault="00550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What</w:t>
            </w:r>
          </w:p>
        </w:tc>
        <w:tc>
          <w:tcPr>
            <w:tcW w:w="1350" w:type="dxa"/>
          </w:tcPr>
          <w:p w:rsidR="00550866" w:rsidRDefault="00550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Who</w:t>
            </w:r>
          </w:p>
        </w:tc>
        <w:tc>
          <w:tcPr>
            <w:tcW w:w="1440" w:type="dxa"/>
          </w:tcPr>
          <w:p w:rsidR="00550866" w:rsidRDefault="00550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 Progress</w:t>
            </w:r>
          </w:p>
        </w:tc>
        <w:tc>
          <w:tcPr>
            <w:tcW w:w="810" w:type="dxa"/>
          </w:tcPr>
          <w:p w:rsidR="00550866" w:rsidRDefault="00550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Done</w:t>
            </w:r>
          </w:p>
        </w:tc>
      </w:tr>
      <w:tr w:rsidR="00550866" w:rsidTr="00E65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550866" w:rsidRDefault="001352B2">
            <w:r>
              <w:t>Phase 1</w:t>
            </w:r>
          </w:p>
        </w:tc>
        <w:tc>
          <w:tcPr>
            <w:tcW w:w="3348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Bare-bones HTML templates for each page including navigation</w:t>
            </w:r>
          </w:p>
        </w:tc>
        <w:tc>
          <w:tcPr>
            <w:tcW w:w="135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Swathi</w:t>
            </w:r>
          </w:p>
        </w:tc>
        <w:tc>
          <w:tcPr>
            <w:tcW w:w="144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81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31A8" w:rsidTr="00E653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BD31A8" w:rsidRDefault="00BD31A8">
            <w:r>
              <w:t>Phase 1</w:t>
            </w:r>
          </w:p>
        </w:tc>
        <w:tc>
          <w:tcPr>
            <w:tcW w:w="3348" w:type="dxa"/>
          </w:tcPr>
          <w:p w:rsidR="00BD31A8" w:rsidRDefault="00BD3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 System Creation</w:t>
            </w:r>
          </w:p>
        </w:tc>
        <w:tc>
          <w:tcPr>
            <w:tcW w:w="1350" w:type="dxa"/>
          </w:tcPr>
          <w:p w:rsidR="00BD31A8" w:rsidRDefault="00BD3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Swathi</w:t>
            </w:r>
          </w:p>
        </w:tc>
        <w:tc>
          <w:tcPr>
            <w:tcW w:w="1440" w:type="dxa"/>
          </w:tcPr>
          <w:p w:rsidR="00BD31A8" w:rsidRDefault="00BD3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810" w:type="dxa"/>
          </w:tcPr>
          <w:p w:rsidR="00BD31A8" w:rsidRDefault="00BD3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0866" w:rsidTr="00E65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550866" w:rsidRDefault="00E02517">
            <w:r>
              <w:t>Phase 1</w:t>
            </w:r>
          </w:p>
        </w:tc>
        <w:tc>
          <w:tcPr>
            <w:tcW w:w="3348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 Bare Animation (Bootstrap)</w:t>
            </w:r>
          </w:p>
        </w:tc>
        <w:tc>
          <w:tcPr>
            <w:tcW w:w="135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Swathi</w:t>
            </w:r>
          </w:p>
        </w:tc>
        <w:tc>
          <w:tcPr>
            <w:tcW w:w="144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81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866" w:rsidTr="00E653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550866" w:rsidRDefault="00E02517">
            <w:r>
              <w:t>Phase 1</w:t>
            </w:r>
          </w:p>
        </w:tc>
        <w:tc>
          <w:tcPr>
            <w:tcW w:w="3348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Images Content for pages</w:t>
            </w:r>
          </w:p>
        </w:tc>
        <w:tc>
          <w:tcPr>
            <w:tcW w:w="1350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Catherine</w:t>
            </w:r>
          </w:p>
        </w:tc>
        <w:tc>
          <w:tcPr>
            <w:tcW w:w="1440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0866" w:rsidTr="00E65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550866" w:rsidRDefault="00E02517">
            <w:r>
              <w:t>Phase 1</w:t>
            </w:r>
          </w:p>
        </w:tc>
        <w:tc>
          <w:tcPr>
            <w:tcW w:w="3348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Font</w:t>
            </w:r>
          </w:p>
        </w:tc>
        <w:tc>
          <w:tcPr>
            <w:tcW w:w="135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Catherine</w:t>
            </w:r>
          </w:p>
        </w:tc>
        <w:tc>
          <w:tcPr>
            <w:tcW w:w="144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866" w:rsidTr="00E653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550866" w:rsidRDefault="00E02517">
            <w:r>
              <w:t>Phase 1</w:t>
            </w:r>
          </w:p>
        </w:tc>
        <w:tc>
          <w:tcPr>
            <w:tcW w:w="3348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Include security for pages</w:t>
            </w:r>
            <w:r w:rsidR="00CD7123">
              <w:t xml:space="preserve"> (access to file system)</w:t>
            </w:r>
          </w:p>
        </w:tc>
        <w:tc>
          <w:tcPr>
            <w:tcW w:w="1350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Swathi</w:t>
            </w:r>
          </w:p>
        </w:tc>
        <w:tc>
          <w:tcPr>
            <w:tcW w:w="1440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yet</w:t>
            </w:r>
          </w:p>
        </w:tc>
        <w:tc>
          <w:tcPr>
            <w:tcW w:w="810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0866" w:rsidTr="00E65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550866" w:rsidRDefault="00E02517">
            <w:r>
              <w:t>Phase 2</w:t>
            </w:r>
          </w:p>
        </w:tc>
        <w:tc>
          <w:tcPr>
            <w:tcW w:w="3348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More detailed animation for pics (slideshow), navbar, footer</w:t>
            </w:r>
          </w:p>
        </w:tc>
        <w:tc>
          <w:tcPr>
            <w:tcW w:w="135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Swathi</w:t>
            </w:r>
          </w:p>
        </w:tc>
        <w:tc>
          <w:tcPr>
            <w:tcW w:w="144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Talk to Catherine</w:t>
            </w:r>
          </w:p>
        </w:tc>
        <w:tc>
          <w:tcPr>
            <w:tcW w:w="81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866" w:rsidTr="00E653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550866" w:rsidRDefault="00E02517">
            <w:r>
              <w:t>Phase 2</w:t>
            </w:r>
          </w:p>
        </w:tc>
        <w:tc>
          <w:tcPr>
            <w:tcW w:w="3348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Adjust image sizes</w:t>
            </w:r>
            <w:r w:rsidR="0025732D">
              <w:t xml:space="preserve"> &amp; resolution</w:t>
            </w:r>
          </w:p>
        </w:tc>
        <w:tc>
          <w:tcPr>
            <w:tcW w:w="1350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Catherine</w:t>
            </w:r>
          </w:p>
        </w:tc>
        <w:tc>
          <w:tcPr>
            <w:tcW w:w="1440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0866" w:rsidTr="00E65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550866" w:rsidRDefault="00E02517">
            <w:r>
              <w:t>Phase 2</w:t>
            </w:r>
          </w:p>
        </w:tc>
        <w:tc>
          <w:tcPr>
            <w:tcW w:w="3348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Watermark images</w:t>
            </w:r>
          </w:p>
        </w:tc>
        <w:tc>
          <w:tcPr>
            <w:tcW w:w="135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Catherine</w:t>
            </w:r>
          </w:p>
        </w:tc>
        <w:tc>
          <w:tcPr>
            <w:tcW w:w="144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866" w:rsidTr="00E653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550866" w:rsidRDefault="00E02517">
            <w:r>
              <w:t>Phase 2</w:t>
            </w:r>
          </w:p>
        </w:tc>
        <w:tc>
          <w:tcPr>
            <w:tcW w:w="3348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 layout</w:t>
            </w:r>
          </w:p>
        </w:tc>
        <w:tc>
          <w:tcPr>
            <w:tcW w:w="1350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Catherine</w:t>
            </w:r>
          </w:p>
        </w:tc>
        <w:tc>
          <w:tcPr>
            <w:tcW w:w="1440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0866" w:rsidTr="00E65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550866" w:rsidRDefault="00E02517">
            <w:r>
              <w:t>Phase 2</w:t>
            </w:r>
          </w:p>
        </w:tc>
        <w:tc>
          <w:tcPr>
            <w:tcW w:w="3348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Secure Images, hover watermark?</w:t>
            </w:r>
          </w:p>
        </w:tc>
        <w:tc>
          <w:tcPr>
            <w:tcW w:w="135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Swathi</w:t>
            </w:r>
          </w:p>
        </w:tc>
        <w:tc>
          <w:tcPr>
            <w:tcW w:w="144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Find out more</w:t>
            </w:r>
          </w:p>
        </w:tc>
        <w:tc>
          <w:tcPr>
            <w:tcW w:w="81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866" w:rsidTr="00E653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550866" w:rsidRDefault="001352B2">
            <w:r>
              <w:t>Phase 3</w:t>
            </w:r>
          </w:p>
        </w:tc>
        <w:tc>
          <w:tcPr>
            <w:tcW w:w="3348" w:type="dxa"/>
          </w:tcPr>
          <w:p w:rsidR="00550866" w:rsidRDefault="00135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server</w:t>
            </w:r>
            <w:r w:rsidR="00DB358D">
              <w:t>(aceFTP –free version?)</w:t>
            </w:r>
            <w:bookmarkStart w:id="0" w:name="_GoBack"/>
            <w:bookmarkEnd w:id="0"/>
          </w:p>
        </w:tc>
        <w:tc>
          <w:tcPr>
            <w:tcW w:w="1350" w:type="dxa"/>
          </w:tcPr>
          <w:p w:rsidR="00550866" w:rsidRDefault="00135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Swathi</w:t>
            </w:r>
          </w:p>
        </w:tc>
        <w:tc>
          <w:tcPr>
            <w:tcW w:w="1440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0866" w:rsidTr="00E65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550866" w:rsidRDefault="00D62BD2">
            <w:r>
              <w:t>Phase 3</w:t>
            </w:r>
          </w:p>
        </w:tc>
        <w:tc>
          <w:tcPr>
            <w:tcW w:w="3348" w:type="dxa"/>
          </w:tcPr>
          <w:p w:rsidR="00550866" w:rsidRDefault="0074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Domain name</w:t>
            </w:r>
          </w:p>
        </w:tc>
        <w:tc>
          <w:tcPr>
            <w:tcW w:w="1350" w:type="dxa"/>
          </w:tcPr>
          <w:p w:rsidR="00550866" w:rsidRDefault="0074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Catherine</w:t>
            </w:r>
          </w:p>
        </w:tc>
        <w:tc>
          <w:tcPr>
            <w:tcW w:w="144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866" w:rsidTr="00E653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550866" w:rsidRDefault="00D62BD2">
            <w:r>
              <w:t>Phase 3</w:t>
            </w:r>
          </w:p>
        </w:tc>
        <w:tc>
          <w:tcPr>
            <w:tcW w:w="3348" w:type="dxa"/>
          </w:tcPr>
          <w:p w:rsidR="00550866" w:rsidRDefault="0074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Domain mapping</w:t>
            </w:r>
          </w:p>
        </w:tc>
        <w:tc>
          <w:tcPr>
            <w:tcW w:w="1350" w:type="dxa"/>
          </w:tcPr>
          <w:p w:rsidR="00550866" w:rsidRDefault="00742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Swathi</w:t>
            </w:r>
          </w:p>
        </w:tc>
        <w:tc>
          <w:tcPr>
            <w:tcW w:w="1440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20F1" w:rsidTr="00E65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7420F1" w:rsidRDefault="00D62BD2">
            <w:r>
              <w:t>Phase 3</w:t>
            </w:r>
          </w:p>
        </w:tc>
        <w:tc>
          <w:tcPr>
            <w:tcW w:w="3348" w:type="dxa"/>
          </w:tcPr>
          <w:p w:rsidR="007420F1" w:rsidRDefault="00C83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Deploy to physical server/vm</w:t>
            </w:r>
          </w:p>
        </w:tc>
        <w:tc>
          <w:tcPr>
            <w:tcW w:w="1350" w:type="dxa"/>
          </w:tcPr>
          <w:p w:rsidR="007420F1" w:rsidRDefault="0074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7420F1" w:rsidRDefault="0074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7420F1" w:rsidRDefault="00742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866" w:rsidTr="00E653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D62BD2" w:rsidRDefault="0065757A">
            <w:r>
              <w:t xml:space="preserve">Phase 4 </w:t>
            </w:r>
            <w:r w:rsidR="00D62BD2">
              <w:t xml:space="preserve"> and ongoing</w:t>
            </w:r>
          </w:p>
          <w:p w:rsidR="00550866" w:rsidRDefault="0065757A">
            <w:r>
              <w:t>(Testing)</w:t>
            </w:r>
          </w:p>
          <w:p w:rsidR="0065757A" w:rsidRDefault="0065757A">
            <w:r>
              <w:t>Beta Release</w:t>
            </w:r>
          </w:p>
        </w:tc>
        <w:tc>
          <w:tcPr>
            <w:tcW w:w="3348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on different browsers:</w:t>
            </w:r>
          </w:p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Chrome,</w:t>
            </w:r>
          </w:p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Firefox,</w:t>
            </w:r>
          </w:p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IE 10,</w:t>
            </w:r>
          </w:p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Safari</w:t>
            </w:r>
          </w:p>
        </w:tc>
        <w:tc>
          <w:tcPr>
            <w:tcW w:w="1350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Catherine &amp; Swathi</w:t>
            </w:r>
          </w:p>
        </w:tc>
        <w:tc>
          <w:tcPr>
            <w:tcW w:w="1440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0866" w:rsidTr="00E65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550866" w:rsidRDefault="00550866">
            <w:r>
              <w:t>(Next Release)</w:t>
            </w:r>
          </w:p>
        </w:tc>
        <w:tc>
          <w:tcPr>
            <w:tcW w:w="3348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Mobile site?</w:t>
            </w:r>
          </w:p>
        </w:tc>
        <w:tc>
          <w:tcPr>
            <w:tcW w:w="135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Swathi</w:t>
            </w:r>
          </w:p>
        </w:tc>
        <w:tc>
          <w:tcPr>
            <w:tcW w:w="144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Expansion</w:t>
            </w:r>
          </w:p>
        </w:tc>
        <w:tc>
          <w:tcPr>
            <w:tcW w:w="81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866" w:rsidTr="00E653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550866" w:rsidRDefault="00550866"/>
        </w:tc>
        <w:tc>
          <w:tcPr>
            <w:tcW w:w="3348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0866" w:rsidTr="00E65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550866" w:rsidRDefault="00550866"/>
        </w:tc>
        <w:tc>
          <w:tcPr>
            <w:tcW w:w="3348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866" w:rsidTr="00E653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550866" w:rsidRDefault="00550866"/>
        </w:tc>
        <w:tc>
          <w:tcPr>
            <w:tcW w:w="3348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0866" w:rsidTr="00E65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550866" w:rsidRDefault="00550866"/>
        </w:tc>
        <w:tc>
          <w:tcPr>
            <w:tcW w:w="3348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866" w:rsidTr="00E653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550866" w:rsidRDefault="00550866"/>
        </w:tc>
        <w:tc>
          <w:tcPr>
            <w:tcW w:w="3348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550866" w:rsidRDefault="00550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0866" w:rsidTr="00E65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550866" w:rsidRDefault="00550866"/>
        </w:tc>
        <w:tc>
          <w:tcPr>
            <w:tcW w:w="3348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550866" w:rsidRDefault="00550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E549C" w:rsidRDefault="004E549C" w:rsidP="00B91D55">
      <w:pPr>
        <w:pStyle w:val="NoSpacing"/>
        <w:rPr>
          <w:sz w:val="10"/>
          <w:szCs w:val="10"/>
        </w:rPr>
      </w:pPr>
    </w:p>
    <w:sectPr w:rsidR="004E549C">
      <w:pgSz w:w="12240" w:h="15840"/>
      <w:pgMar w:top="108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065"/>
    <w:rsid w:val="001352B2"/>
    <w:rsid w:val="001A4253"/>
    <w:rsid w:val="0025732D"/>
    <w:rsid w:val="003440A4"/>
    <w:rsid w:val="00482464"/>
    <w:rsid w:val="004E549C"/>
    <w:rsid w:val="00545AD8"/>
    <w:rsid w:val="00550866"/>
    <w:rsid w:val="00586DD1"/>
    <w:rsid w:val="0065757A"/>
    <w:rsid w:val="007234BE"/>
    <w:rsid w:val="007420F1"/>
    <w:rsid w:val="00832767"/>
    <w:rsid w:val="00890DDE"/>
    <w:rsid w:val="009641AD"/>
    <w:rsid w:val="009701C3"/>
    <w:rsid w:val="009C2DDD"/>
    <w:rsid w:val="00A9436E"/>
    <w:rsid w:val="00B30877"/>
    <w:rsid w:val="00B80C4C"/>
    <w:rsid w:val="00B83115"/>
    <w:rsid w:val="00B91D55"/>
    <w:rsid w:val="00BC5758"/>
    <w:rsid w:val="00BD31A8"/>
    <w:rsid w:val="00C83F1F"/>
    <w:rsid w:val="00CD7123"/>
    <w:rsid w:val="00CF4120"/>
    <w:rsid w:val="00D36065"/>
    <w:rsid w:val="00D62BD2"/>
    <w:rsid w:val="00DB358D"/>
    <w:rsid w:val="00DC6B7E"/>
    <w:rsid w:val="00E02517"/>
    <w:rsid w:val="00E65316"/>
    <w:rsid w:val="00F438A2"/>
    <w:rsid w:val="00F6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22697-94B1-4900-BA06-3ADBE1212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40" w:after="40" w:line="240" w:lineRule="auto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80" w:after="0"/>
      <w:jc w:val="center"/>
      <w:outlineLvl w:val="0"/>
    </w:pPr>
    <w:rPr>
      <w:rFonts w:asciiTheme="majorHAnsi" w:eastAsiaTheme="majorEastAsia" w:hAnsiTheme="majorHAnsi" w:cstheme="majorBidi"/>
      <w:b/>
      <w:bCs/>
      <w:caps/>
      <w:color w:val="E7BC29" w:themeColor="accent3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aps/>
      <w:color w:val="E7BC29" w:themeColor="accent3"/>
      <w:sz w:val="32"/>
      <w:szCs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rFonts w:asciiTheme="majorHAnsi" w:hAnsiTheme="majorHAnsi"/>
        <w:b/>
        <w:bCs/>
        <w:i w:val="0"/>
        <w:color w:val="536142" w:themeColor="accent1" w:themeShade="80"/>
        <w:sz w:val="22"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800" w:lineRule="exact"/>
      <w:jc w:val="center"/>
    </w:pPr>
    <w:rPr>
      <w:rFonts w:asciiTheme="majorHAnsi" w:eastAsiaTheme="majorEastAsia" w:hAnsiTheme="majorHAnsi" w:cstheme="majorBidi"/>
      <w:caps/>
      <w:color w:val="7C9163" w:themeColor="accent1" w:themeShade="BF"/>
      <w:spacing w:val="10"/>
      <w:w w:val="120"/>
      <w:kern w:val="0"/>
      <w:sz w:val="96"/>
      <w:szCs w:val="96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7C9163" w:themeColor="accent1" w:themeShade="BF"/>
      <w:spacing w:val="10"/>
      <w:w w:val="120"/>
      <w:kern w:val="0"/>
      <w:sz w:val="96"/>
      <w:szCs w:val="96"/>
      <w14:ligatures w14:val="none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1"/>
    <w:qFormat/>
    <w:pPr>
      <w:spacing w:after="0" w:line="240" w:lineRule="auto"/>
    </w:pPr>
    <w:rPr>
      <w:sz w:val="20"/>
    </w:rPr>
  </w:style>
  <w:style w:type="table" w:styleId="PlainTable4">
    <w:name w:val="Plain Table 4"/>
    <w:basedOn w:val="TableNormal"/>
    <w:uiPriority w:val="44"/>
    <w:rsid w:val="00D3606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thi\AppData\Roaming\Microsoft\Templates\To%20do%20list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1991A27-0284-4ECF-8F6B-F5FD47D3320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 do list.dotx</Template>
  <TotalTime>16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Swathi</dc:creator>
  <cp:keywords/>
  <cp:lastModifiedBy>Swathi</cp:lastModifiedBy>
  <cp:revision>26</cp:revision>
  <dcterms:created xsi:type="dcterms:W3CDTF">2014-09-01T20:04:00Z</dcterms:created>
  <dcterms:modified xsi:type="dcterms:W3CDTF">2014-09-11T05:29:00Z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TC034650689991</vt:lpwstr>
  </property>
</Properties>
</file>