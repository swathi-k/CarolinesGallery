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3E" w:rsidRDefault="00FA2439">
      <w:pPr>
        <w:spacing w:before="0" w:after="80"/>
      </w:pPr>
      <w:r>
        <w:rPr>
          <w:noProof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1">
                              <a:lumMod val="7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723E" w:rsidRPr="00431114" w:rsidRDefault="00431114">
                              <w:pPr>
                                <w:pStyle w:val="Title"/>
                                <w:rPr>
                                  <w:sz w:val="72"/>
                                </w:rPr>
                              </w:pPr>
                              <w:r w:rsidRPr="00431114">
                                <w:rPr>
                                  <w:sz w:val="72"/>
                                </w:rPr>
                                <w:t>Image Dimensions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IuBsMA&#10;AADaAAAADwAAAGRycy9kb3ducmV2LnhtbESPT4vCMBTE74LfITzBi2iqh0W6RlkKgqDgv2XZ47N5&#10;tnWbl5JErd9+Iwgeh5n5DTNbtKYWN3K+sqxgPEpAEOdWV1wo+D4uh1MQPiBrrC2Tggd5WMy7nRmm&#10;2t55T7dDKESEsE9RQRlCk0rp85IM+pFtiKN3ts5giNIVUju8R7ip5SRJPqTBiuNCiQ1lJeV/h6tR&#10;kK1+p+PjZb0eZLuwKZZb9zOoTkr1e+3XJ4hAbXiHX+2VVjCB55V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IuBsMAAADaAAAADwAAAAAAAAAAAAAAAACYAgAAZHJzL2Rv&#10;d25yZXYueG1sUEsFBgAAAAAEAAQA9QAAAIgDAAAAAA==&#10;" filled="t" fillcolor="#7c9163 [2404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2F723E" w:rsidRPr="00431114" w:rsidRDefault="00431114">
                        <w:pPr>
                          <w:pStyle w:val="Title"/>
                          <w:rPr>
                            <w:sz w:val="72"/>
                          </w:rPr>
                        </w:pPr>
                        <w:r w:rsidRPr="00431114">
                          <w:rPr>
                            <w:sz w:val="72"/>
                          </w:rPr>
                          <w:t>Image Dimensions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dTable1Light-Accent1"/>
        <w:tblW w:w="4951" w:type="pct"/>
        <w:tblLook w:val="04A0" w:firstRow="1" w:lastRow="0" w:firstColumn="1" w:lastColumn="0" w:noHBand="0" w:noVBand="1"/>
      </w:tblPr>
      <w:tblGrid>
        <w:gridCol w:w="4234"/>
        <w:gridCol w:w="1393"/>
        <w:gridCol w:w="1240"/>
        <w:gridCol w:w="1678"/>
      </w:tblGrid>
      <w:tr w:rsidR="00705C20" w:rsidTr="00FA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705C20" w:rsidRDefault="00705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Size requested</w:t>
            </w:r>
          </w:p>
        </w:tc>
        <w:tc>
          <w:tcPr>
            <w:tcW w:w="1240" w:type="dxa"/>
          </w:tcPr>
          <w:p w:rsidR="00705C20" w:rsidRDefault="00705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678" w:type="dxa"/>
          </w:tcPr>
          <w:p w:rsidR="00705C20" w:rsidRDefault="00705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D547F0">
            <w:r>
              <w:t>Carousel Background (pink house thing)</w:t>
            </w:r>
          </w:p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1521X500px</w:t>
            </w: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>
            <w:bookmarkStart w:id="0" w:name="_GoBack"/>
            <w:bookmarkEnd w:id="0"/>
          </w:p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C20" w:rsidTr="00FA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</w:tcPr>
          <w:p w:rsidR="00705C20" w:rsidRDefault="00705C20"/>
        </w:tc>
        <w:tc>
          <w:tcPr>
            <w:tcW w:w="1393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</w:tcPr>
          <w:p w:rsidR="00705C20" w:rsidRDefault="0070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F723E" w:rsidRDefault="002F723E">
      <w:pPr>
        <w:pStyle w:val="NoSpacing"/>
        <w:rPr>
          <w:sz w:val="10"/>
          <w:szCs w:val="10"/>
        </w:rPr>
      </w:pPr>
    </w:p>
    <w:sectPr w:rsidR="002F723E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14"/>
    <w:rsid w:val="002F723E"/>
    <w:rsid w:val="003440A4"/>
    <w:rsid w:val="00431114"/>
    <w:rsid w:val="00705C20"/>
    <w:rsid w:val="00890DDE"/>
    <w:rsid w:val="009641AD"/>
    <w:rsid w:val="00A9436E"/>
    <w:rsid w:val="00B83115"/>
    <w:rsid w:val="00BC5758"/>
    <w:rsid w:val="00CD33C8"/>
    <w:rsid w:val="00D547F0"/>
    <w:rsid w:val="00DC6B7E"/>
    <w:rsid w:val="00F438A2"/>
    <w:rsid w:val="00F65ADA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D0167-1DF9-4F2B-B688-AEE46E13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table" w:styleId="GridTable1Light-Accent1">
    <w:name w:val="Grid Table 1 Light Accent 1"/>
    <w:basedOn w:val="TableNormal"/>
    <w:uiPriority w:val="46"/>
    <w:rsid w:val="00FA24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i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keywords/>
  <cp:lastModifiedBy>Swathi</cp:lastModifiedBy>
  <cp:revision>5</cp:revision>
  <dcterms:created xsi:type="dcterms:W3CDTF">2014-09-01T21:38:00Z</dcterms:created>
  <dcterms:modified xsi:type="dcterms:W3CDTF">2014-09-01T21:42:00Z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